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37AB" w14:textId="7A31CA3E" w:rsidR="00E81978" w:rsidRPr="00465AD2" w:rsidRDefault="00000000">
      <w:pPr>
        <w:pStyle w:val="Title"/>
        <w:rPr>
          <w:sz w:val="44"/>
          <w:szCs w:val="44"/>
        </w:rPr>
      </w:pPr>
      <w:sdt>
        <w:sdtPr>
          <w:rPr>
            <w:sz w:val="44"/>
            <w:szCs w:val="44"/>
          </w:r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65AD2" w:rsidRPr="00465AD2">
            <w:rPr>
              <w:sz w:val="44"/>
              <w:szCs w:val="44"/>
            </w:rPr>
            <w:t>Smart City Traffic Pattern</w:t>
          </w:r>
        </w:sdtContent>
      </w:sdt>
    </w:p>
    <w:p w14:paraId="53505EA1" w14:textId="712184CC" w:rsidR="00B823AA" w:rsidRDefault="00465AD2" w:rsidP="00B823AA">
      <w:pPr>
        <w:pStyle w:val="Title2"/>
      </w:pPr>
      <w:r>
        <w:t>Meet Amit Gandhi</w:t>
      </w:r>
    </w:p>
    <w:p w14:paraId="4D4B3994" w14:textId="7E3EE8EE" w:rsidR="00E81978" w:rsidRDefault="00E81978" w:rsidP="00B823AA">
      <w:pPr>
        <w:pStyle w:val="Title2"/>
      </w:pPr>
    </w:p>
    <w:p w14:paraId="6A7C6F2E" w14:textId="248283C0" w:rsidR="00465AD2" w:rsidRDefault="00000000" w:rsidP="00465AD2">
      <w:pPr>
        <w:pStyle w:val="SectionTitle"/>
      </w:pPr>
      <w:sdt>
        <w:sdt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65AD2">
            <w:t>Smart City Traffic Pattern</w:t>
          </w:r>
        </w:sdtContent>
      </w:sdt>
    </w:p>
    <w:p w14:paraId="506EFD68" w14:textId="60226C7F" w:rsidR="00465AD2" w:rsidRDefault="00465AD2" w:rsidP="009A1559">
      <w:pPr>
        <w:pStyle w:val="NoSpacing"/>
        <w:ind w:firstLine="720"/>
      </w:pPr>
      <w:r w:rsidRPr="009A1559">
        <w:t xml:space="preserve">I have decided to work on smart city traffic pattern. In these </w:t>
      </w:r>
      <w:proofErr w:type="gramStart"/>
      <w:r w:rsidRPr="009A1559">
        <w:t>project ,</w:t>
      </w:r>
      <w:proofErr w:type="gramEnd"/>
      <w:r w:rsidRPr="009A1559">
        <w:t xml:space="preserve"> the major focus will on the function where traffic is more and with these project it will help the government to focus on the mandatory infrastructure and will lead to less traffic. </w:t>
      </w:r>
      <w:proofErr w:type="gramStart"/>
      <w:r w:rsidRPr="009A1559">
        <w:t>These project</w:t>
      </w:r>
      <w:proofErr w:type="gramEnd"/>
      <w:r w:rsidRPr="009A1559">
        <w:t xml:space="preserve"> will be providing proper visualization which will be easy for the end use to understand as it is difficult for the end user to study the raw data and understand it properly and these many cause error in decision</w:t>
      </w:r>
      <w:r>
        <w:t>.</w:t>
      </w:r>
    </w:p>
    <w:p w14:paraId="335CA63E" w14:textId="7860A664" w:rsidR="00E81978" w:rsidRDefault="00465AD2">
      <w:pPr>
        <w:pStyle w:val="Heading1"/>
      </w:pPr>
      <w:r>
        <w:t>Work done till now</w:t>
      </w:r>
    </w:p>
    <w:p w14:paraId="04626481" w14:textId="7C71548A" w:rsidR="00E81978" w:rsidRDefault="00465AD2">
      <w:r>
        <w:t xml:space="preserve">Currently I am analyzing the researches done till now in </w:t>
      </w:r>
      <w:proofErr w:type="gramStart"/>
      <w:r>
        <w:t>these domain</w:t>
      </w:r>
      <w:proofErr w:type="gramEnd"/>
      <w:r>
        <w:t xml:space="preserve"> and also referring the work done by other professionals on these topic. </w:t>
      </w:r>
      <w:proofErr w:type="spellStart"/>
      <w:r>
        <w:t>Uptill</w:t>
      </w:r>
      <w:proofErr w:type="spellEnd"/>
      <w:r>
        <w:t xml:space="preserve"> now I have come to conclusion that for predicting proper traffic pattern proper visualization is must and algorithm used can be </w:t>
      </w:r>
      <w:proofErr w:type="gramStart"/>
      <w:r>
        <w:t>regression ,</w:t>
      </w:r>
      <w:proofErr w:type="gramEnd"/>
      <w:r>
        <w:t xml:space="preserve"> K-nearest </w:t>
      </w:r>
      <w:proofErr w:type="spellStart"/>
      <w:r>
        <w:t>neighbour</w:t>
      </w:r>
      <w:proofErr w:type="spellEnd"/>
      <w:r>
        <w:t xml:space="preserve">. </w:t>
      </w:r>
    </w:p>
    <w:p w14:paraId="4DB66362" w14:textId="60BE1CB8" w:rsidR="00E81978" w:rsidRPr="00C31D30" w:rsidRDefault="009A1559" w:rsidP="009A1559">
      <w:pPr>
        <w:pStyle w:val="Heading2"/>
        <w:ind w:left="2880" w:firstLine="720"/>
      </w:pPr>
      <w:r>
        <w:t>What will be doing next?</w:t>
      </w:r>
    </w:p>
    <w:p w14:paraId="690F7B1E" w14:textId="44153A50" w:rsidR="00E81978" w:rsidRDefault="009A1559">
      <w:pPr>
        <w:pStyle w:val="NoSpacing"/>
      </w:pPr>
      <w:r>
        <w:t xml:space="preserve">Next step for </w:t>
      </w:r>
      <w:proofErr w:type="gramStart"/>
      <w:r>
        <w:t>these project</w:t>
      </w:r>
      <w:proofErr w:type="gramEnd"/>
      <w:r>
        <w:t xml:space="preserve"> will be implementing algorithms and studying more researches done in these domain which will give me more idea in these domain.</w:t>
      </w:r>
    </w:p>
    <w:p w14:paraId="2AA61851" w14:textId="091814CD" w:rsidR="00E81978" w:rsidRDefault="00E81978" w:rsidP="009A1559">
      <w:pPr>
        <w:pStyle w:val="Heading3"/>
      </w:pPr>
    </w:p>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0A10" w14:textId="77777777" w:rsidR="00E74081" w:rsidRDefault="00E74081">
      <w:pPr>
        <w:spacing w:line="240" w:lineRule="auto"/>
      </w:pPr>
      <w:r>
        <w:separator/>
      </w:r>
    </w:p>
    <w:p w14:paraId="317FCD46" w14:textId="77777777" w:rsidR="00E74081" w:rsidRDefault="00E74081"/>
  </w:endnote>
  <w:endnote w:type="continuationSeparator" w:id="0">
    <w:p w14:paraId="109D81BD" w14:textId="77777777" w:rsidR="00E74081" w:rsidRDefault="00E74081">
      <w:pPr>
        <w:spacing w:line="240" w:lineRule="auto"/>
      </w:pPr>
      <w:r>
        <w:continuationSeparator/>
      </w:r>
    </w:p>
    <w:p w14:paraId="0586E4B7" w14:textId="77777777" w:rsidR="00E74081" w:rsidRDefault="00E74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19D73" w14:textId="77777777" w:rsidR="00E74081" w:rsidRDefault="00E74081">
      <w:pPr>
        <w:spacing w:line="240" w:lineRule="auto"/>
      </w:pPr>
      <w:r>
        <w:separator/>
      </w:r>
    </w:p>
    <w:p w14:paraId="37D212C7" w14:textId="77777777" w:rsidR="00E74081" w:rsidRDefault="00E74081"/>
  </w:footnote>
  <w:footnote w:type="continuationSeparator" w:id="0">
    <w:p w14:paraId="28D5E235" w14:textId="77777777" w:rsidR="00E74081" w:rsidRDefault="00E74081">
      <w:pPr>
        <w:spacing w:line="240" w:lineRule="auto"/>
      </w:pPr>
      <w:r>
        <w:continuationSeparator/>
      </w:r>
    </w:p>
    <w:p w14:paraId="3053C4A6" w14:textId="77777777" w:rsidR="00E74081" w:rsidRDefault="00E740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2616" w14:textId="77777777" w:rsidR="00E81978" w:rsidRDefault="00000000">
    <w:pPr>
      <w:pStyle w:val="Header"/>
    </w:pPr>
    <w:sdt>
      <w:sdtPr>
        <w:rPr>
          <w:rStyle w:val="Strong"/>
        </w:rPr>
        <w:alias w:val="Running head"/>
        <w:tag w:val=""/>
        <w:id w:val="12739865"/>
        <w:placeholder>
          <w:docPart w:val="8B897297E80F49CA8386E0965DC969C2"/>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B484" w14:textId="77777777" w:rsidR="00E81978" w:rsidRDefault="005D3A03">
    <w:pPr>
      <w:pStyle w:val="Header"/>
      <w:rPr>
        <w:rStyle w:val="Strong"/>
      </w:rPr>
    </w:pPr>
    <w:r>
      <w:t xml:space="preserve">Running head: </w:t>
    </w:r>
    <w:sdt>
      <w:sdtPr>
        <w:rPr>
          <w:rStyle w:val="Strong"/>
        </w:rPr>
        <w:alias w:val="Running head"/>
        <w:tag w:val=""/>
        <w:id w:val="-696842620"/>
        <w:placeholder>
          <w:docPart w:val="FCB38754D13A4CB7B0B0719A69EEB7B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C685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2352254">
    <w:abstractNumId w:val="9"/>
  </w:num>
  <w:num w:numId="2" w16cid:durableId="2108961255">
    <w:abstractNumId w:val="7"/>
  </w:num>
  <w:num w:numId="3" w16cid:durableId="1716466900">
    <w:abstractNumId w:val="6"/>
  </w:num>
  <w:num w:numId="4" w16cid:durableId="1459640751">
    <w:abstractNumId w:val="5"/>
  </w:num>
  <w:num w:numId="5" w16cid:durableId="232590130">
    <w:abstractNumId w:val="4"/>
  </w:num>
  <w:num w:numId="6" w16cid:durableId="1677918566">
    <w:abstractNumId w:val="8"/>
  </w:num>
  <w:num w:numId="7" w16cid:durableId="567115073">
    <w:abstractNumId w:val="3"/>
  </w:num>
  <w:num w:numId="8" w16cid:durableId="127168024">
    <w:abstractNumId w:val="2"/>
  </w:num>
  <w:num w:numId="9" w16cid:durableId="99301552">
    <w:abstractNumId w:val="1"/>
  </w:num>
  <w:num w:numId="10" w16cid:durableId="593632086">
    <w:abstractNumId w:val="0"/>
  </w:num>
  <w:num w:numId="11" w16cid:durableId="1510681392">
    <w:abstractNumId w:val="9"/>
    <w:lvlOverride w:ilvl="0">
      <w:startOverride w:val="1"/>
    </w:lvlOverride>
  </w:num>
  <w:num w:numId="12" w16cid:durableId="862472522">
    <w:abstractNumId w:val="13"/>
  </w:num>
  <w:num w:numId="13" w16cid:durableId="1843086005">
    <w:abstractNumId w:val="11"/>
  </w:num>
  <w:num w:numId="14" w16cid:durableId="550338169">
    <w:abstractNumId w:val="10"/>
  </w:num>
  <w:num w:numId="15" w16cid:durableId="167251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D3F41"/>
    <w:rsid w:val="00355DCA"/>
    <w:rsid w:val="00403176"/>
    <w:rsid w:val="00465AD2"/>
    <w:rsid w:val="00551A02"/>
    <w:rsid w:val="005534FA"/>
    <w:rsid w:val="005D3A03"/>
    <w:rsid w:val="00743242"/>
    <w:rsid w:val="007C6858"/>
    <w:rsid w:val="008002C0"/>
    <w:rsid w:val="008C5323"/>
    <w:rsid w:val="009A1559"/>
    <w:rsid w:val="009A6A3B"/>
    <w:rsid w:val="00B823AA"/>
    <w:rsid w:val="00BA45DB"/>
    <w:rsid w:val="00BF4184"/>
    <w:rsid w:val="00C0601E"/>
    <w:rsid w:val="00C31D30"/>
    <w:rsid w:val="00CD6E39"/>
    <w:rsid w:val="00CF6E91"/>
    <w:rsid w:val="00D85B68"/>
    <w:rsid w:val="00E6004D"/>
    <w:rsid w:val="00E74081"/>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B4598"/>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1428D1"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1428D1"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1428D1" w:rsidRDefault="0044778C">
          <w:pPr>
            <w:pStyle w:val="8B897297E80F49CA8386E0965DC969C2"/>
          </w:pPr>
          <w:r w:rsidRPr="005D3A03">
            <w:t>Figures title:</w:t>
          </w:r>
        </w:p>
      </w:docPartBody>
    </w:docPart>
    <w:docPart>
      <w:docPartPr>
        <w:name w:val="FCB38754D13A4CB7B0B0719A69EEB7BE"/>
        <w:category>
          <w:name w:val="General"/>
          <w:gallery w:val="placeholder"/>
        </w:category>
        <w:types>
          <w:type w:val="bbPlcHdr"/>
        </w:types>
        <w:behaviors>
          <w:behavior w:val="content"/>
        </w:behaviors>
        <w:guid w:val="{D2DDE11E-3942-4331-9599-C35BED78237A}"/>
      </w:docPartPr>
      <w:docPartBody>
        <w:p w:rsidR="001428D1" w:rsidRDefault="0044778C">
          <w:pPr>
            <w:pStyle w:val="FCB38754D13A4CB7B0B0719A69EEB7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007450"/>
    <w:rsid w:val="001428D1"/>
    <w:rsid w:val="0044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paragraph" w:customStyle="1" w:styleId="5F8C3E2EF59C46F586E4197DF7D3DC56">
    <w:name w:val="5F8C3E2EF59C46F586E4197DF7D3DC56"/>
  </w:style>
  <w:style w:type="paragraph" w:customStyle="1" w:styleId="493ED0D272364383965FFA69578A9930">
    <w:name w:val="493ED0D272364383965FFA69578A9930"/>
  </w:style>
  <w:style w:type="paragraph" w:customStyle="1" w:styleId="0F8A3E4CD98E4613A8B7DF905DAD737F">
    <w:name w:val="0F8A3E4CD98E4613A8B7DF905DAD737F"/>
  </w:style>
  <w:style w:type="paragraph" w:customStyle="1" w:styleId="04CE2B92EF6146E294213BB87BD0C917">
    <w:name w:val="04CE2B92EF6146E294213BB87BD0C917"/>
  </w:style>
  <w:style w:type="paragraph" w:customStyle="1" w:styleId="9EF2CF685F10496DA8B57E950DAA27BB">
    <w:name w:val="9EF2CF685F10496DA8B57E950DAA27BB"/>
  </w:style>
  <w:style w:type="character" w:styleId="Emphasis">
    <w:name w:val="Emphasis"/>
    <w:basedOn w:val="DefaultParagraphFont"/>
    <w:uiPriority w:val="4"/>
    <w:unhideWhenUsed/>
    <w:qFormat/>
    <w:rPr>
      <w:i/>
      <w:iCs/>
    </w:rPr>
  </w:style>
  <w:style w:type="paragraph" w:customStyle="1" w:styleId="E3D19962BE894ED589376250320AFACF">
    <w:name w:val="E3D19962BE894ED589376250320AFACF"/>
  </w:style>
  <w:style w:type="paragraph" w:customStyle="1" w:styleId="E247CE73CB004A24ADCDCBE218053E7B">
    <w:name w:val="E247CE73CB004A24ADCDCBE218053E7B"/>
  </w:style>
  <w:style w:type="paragraph" w:customStyle="1" w:styleId="4C21AA057F35405CA2E0637BFFD13AB0">
    <w:name w:val="4C21AA057F35405CA2E0637BFFD13AB0"/>
  </w:style>
  <w:style w:type="paragraph" w:customStyle="1" w:styleId="4057FFA7EB3F43A692147CDC2B86BDC8">
    <w:name w:val="4057FFA7EB3F43A692147CDC2B86BDC8"/>
  </w:style>
  <w:style w:type="paragraph" w:customStyle="1" w:styleId="16D20182708B481CA5ACD69D7DF0F673">
    <w:name w:val="16D20182708B481CA5ACD69D7DF0F673"/>
  </w:style>
  <w:style w:type="paragraph" w:customStyle="1" w:styleId="591C3A92140F4F12B26DFBEC0584477A">
    <w:name w:val="591C3A92140F4F12B26DFBEC0584477A"/>
  </w:style>
  <w:style w:type="paragraph" w:customStyle="1" w:styleId="8A59A7AE4A48488AB0977DADB6F864B9">
    <w:name w:val="8A59A7AE4A48488AB0977DADB6F864B9"/>
  </w:style>
  <w:style w:type="paragraph" w:customStyle="1" w:styleId="C56FE67F917346559DFC0822E053E0AC">
    <w:name w:val="C56FE67F917346559DFC0822E053E0AC"/>
  </w:style>
  <w:style w:type="paragraph" w:customStyle="1" w:styleId="D4D2EC5C379343D8BE569B959352D72C">
    <w:name w:val="D4D2EC5C379343D8BE569B959352D72C"/>
  </w:style>
  <w:style w:type="paragraph" w:customStyle="1" w:styleId="676634A069004DE0B3F0431BF3A0C893">
    <w:name w:val="676634A069004DE0B3F0431BF3A0C893"/>
  </w:style>
  <w:style w:type="paragraph" w:customStyle="1" w:styleId="F8378735564745E7840892C2B171DC97">
    <w:name w:val="F8378735564745E7840892C2B171DC97"/>
  </w:style>
  <w:style w:type="paragraph" w:customStyle="1" w:styleId="587E66D291694F5FBBC0ADC22734E50B">
    <w:name w:val="587E66D291694F5FBBC0ADC22734E50B"/>
  </w:style>
  <w:style w:type="paragraph" w:customStyle="1" w:styleId="098E23775D7E46B2943A6EEE5886D570">
    <w:name w:val="098E23775D7E46B2943A6EEE5886D570"/>
  </w:style>
  <w:style w:type="paragraph" w:customStyle="1" w:styleId="BA4CAD53B8F5485E9EB386B8D98D1070">
    <w:name w:val="BA4CAD53B8F5485E9EB386B8D98D1070"/>
  </w:style>
  <w:style w:type="paragraph" w:customStyle="1" w:styleId="EEA809D7F7164BCE9F1D9CA9F886F0EF">
    <w:name w:val="EEA809D7F7164BCE9F1D9CA9F886F0EF"/>
  </w:style>
  <w:style w:type="paragraph" w:customStyle="1" w:styleId="70AB15BC4B4A413E84B600DA9C16F001">
    <w:name w:val="70AB15BC4B4A413E84B600DA9C16F001"/>
  </w:style>
  <w:style w:type="paragraph" w:customStyle="1" w:styleId="7F64F77FDC1E46899763A667C96471DE">
    <w:name w:val="7F64F77FDC1E46899763A667C96471DE"/>
  </w:style>
  <w:style w:type="paragraph" w:customStyle="1" w:styleId="FD205DA45819423EB7A1D32C36A6A397">
    <w:name w:val="FD205DA45819423EB7A1D32C36A6A397"/>
  </w:style>
  <w:style w:type="paragraph" w:customStyle="1" w:styleId="01A90492F2114F438CAC24DF509DEC45">
    <w:name w:val="01A90492F2114F438CAC24DF509DEC45"/>
  </w:style>
  <w:style w:type="paragraph" w:customStyle="1" w:styleId="0A372347026A40B3A104BB9F149182BB">
    <w:name w:val="0A372347026A40B3A104BB9F149182BB"/>
  </w:style>
  <w:style w:type="paragraph" w:customStyle="1" w:styleId="E1371E9B77A84B8A9372B80718B23717">
    <w:name w:val="E1371E9B77A84B8A9372B80718B23717"/>
  </w:style>
  <w:style w:type="paragraph" w:customStyle="1" w:styleId="B3213C359FF641629EA5FBA48C64BD8F">
    <w:name w:val="B3213C359FF641629EA5FBA48C64BD8F"/>
  </w:style>
  <w:style w:type="paragraph" w:customStyle="1" w:styleId="BCE161615774435889C7CEDE80141A0F">
    <w:name w:val="BCE161615774435889C7CEDE80141A0F"/>
  </w:style>
  <w:style w:type="paragraph" w:customStyle="1" w:styleId="34120C8CA8F54EED80F974BFA714988B">
    <w:name w:val="34120C8CA8F54EED80F974BFA714988B"/>
  </w:style>
  <w:style w:type="paragraph" w:customStyle="1" w:styleId="E48C14AE31B94BEEA6C8E0A52FE473B0">
    <w:name w:val="E48C14AE31B94BEEA6C8E0A52FE473B0"/>
  </w:style>
  <w:style w:type="paragraph" w:customStyle="1" w:styleId="4DE7BF7134CA4BB698DCAFC3D49624DC">
    <w:name w:val="4DE7BF7134CA4BB698DCAFC3D49624DC"/>
  </w:style>
  <w:style w:type="paragraph" w:customStyle="1" w:styleId="D94A95E8D774467DAB39AE2FD0A36A16">
    <w:name w:val="D94A95E8D774467DAB39AE2FD0A36A16"/>
  </w:style>
  <w:style w:type="paragraph" w:customStyle="1" w:styleId="0E1C1EFC76494B7196862BFFA519C5A9">
    <w:name w:val="0E1C1EFC76494B7196862BFFA519C5A9"/>
  </w:style>
  <w:style w:type="paragraph" w:customStyle="1" w:styleId="594598F8CF334441A7CD746B74EF9D1A">
    <w:name w:val="594598F8CF334441A7CD746B74EF9D1A"/>
  </w:style>
  <w:style w:type="paragraph" w:customStyle="1" w:styleId="DFAE182FB5864DBA8427B27B0D0B59C0">
    <w:name w:val="DFAE182FB5864DBA8427B27B0D0B59C0"/>
  </w:style>
  <w:style w:type="paragraph" w:customStyle="1" w:styleId="66D45B3D698B48219B0A44AAE9C5F415">
    <w:name w:val="66D45B3D698B48219B0A44AAE9C5F415"/>
  </w:style>
  <w:style w:type="paragraph" w:customStyle="1" w:styleId="3062E309F4C1452EB19D2275E71F6221">
    <w:name w:val="3062E309F4C1452EB19D2275E71F6221"/>
  </w:style>
  <w:style w:type="paragraph" w:customStyle="1" w:styleId="840ED812EEEF4032989F2FE1439DE79B">
    <w:name w:val="840ED812EEEF4032989F2FE1439DE79B"/>
  </w:style>
  <w:style w:type="paragraph" w:customStyle="1" w:styleId="B5C73DAB50454F0A90DAF95CB1DAC8C5">
    <w:name w:val="B5C73DAB50454F0A90DAF95CB1DAC8C5"/>
  </w:style>
  <w:style w:type="paragraph" w:customStyle="1" w:styleId="0DBA159E274641AAA4D88A5279CF49EC">
    <w:name w:val="0DBA159E274641AAA4D88A5279CF49EC"/>
  </w:style>
  <w:style w:type="paragraph" w:customStyle="1" w:styleId="C773ADBE0CB94E6894BD2B09265ABAFC">
    <w:name w:val="C773ADBE0CB94E6894BD2B09265ABAFC"/>
  </w:style>
  <w:style w:type="paragraph" w:customStyle="1" w:styleId="79FD1BDAB81D4C5DBF41516B9C4CACCE">
    <w:name w:val="79FD1BDAB81D4C5DBF41516B9C4CACCE"/>
  </w:style>
  <w:style w:type="paragraph" w:customStyle="1" w:styleId="1B228549F780455593EDB0506455FC22">
    <w:name w:val="1B228549F780455593EDB0506455FC22"/>
  </w:style>
  <w:style w:type="paragraph" w:customStyle="1" w:styleId="7CD5A0CDC561494C968EBE836FFFD9DD">
    <w:name w:val="7CD5A0CDC561494C968EBE836FFFD9DD"/>
  </w:style>
  <w:style w:type="paragraph" w:customStyle="1" w:styleId="56BD437A0045473CB0F7FF9E51B857EF">
    <w:name w:val="56BD437A0045473CB0F7FF9E51B857EF"/>
  </w:style>
  <w:style w:type="paragraph" w:customStyle="1" w:styleId="831F1213B710496AA48A4515C6290CA5">
    <w:name w:val="831F1213B710496AA48A4515C6290CA5"/>
  </w:style>
  <w:style w:type="paragraph" w:customStyle="1" w:styleId="D82EE9A6A0814C0BB8D76564ADA7283D">
    <w:name w:val="D82EE9A6A0814C0BB8D76564ADA7283D"/>
  </w:style>
  <w:style w:type="paragraph" w:customStyle="1" w:styleId="97BD2A7F1A324B6B9AE9A7A4A5C2957B">
    <w:name w:val="97BD2A7F1A324B6B9AE9A7A4A5C2957B"/>
  </w:style>
  <w:style w:type="paragraph" w:customStyle="1" w:styleId="FF57A2A5D32A4D4BADF6F6D3EC65760B">
    <w:name w:val="FF57A2A5D32A4D4BADF6F6D3EC65760B"/>
  </w:style>
  <w:style w:type="paragraph" w:customStyle="1" w:styleId="9DA1F82CD8A5401C93CB1BD518BBE3E8">
    <w:name w:val="9DA1F82CD8A5401C93CB1BD518BBE3E8"/>
  </w:style>
  <w:style w:type="paragraph" w:customStyle="1" w:styleId="7B83E19B949544FDA4240247DE0EFA19">
    <w:name w:val="7B83E19B949544FDA4240247DE0EFA19"/>
  </w:style>
  <w:style w:type="paragraph" w:customStyle="1" w:styleId="1750E43703F542B2889E0AB087C56E9E">
    <w:name w:val="1750E43703F542B2889E0AB087C56E9E"/>
  </w:style>
  <w:style w:type="paragraph" w:customStyle="1" w:styleId="2587DC09FFC1440EBD6FD9DE3225EA9F">
    <w:name w:val="2587DC09FFC1440EBD6FD9DE3225EA9F"/>
  </w:style>
  <w:style w:type="paragraph" w:customStyle="1" w:styleId="5C7A6C6EF2094C4EA377BE308A0FF2B0">
    <w:name w:val="5C7A6C6EF2094C4EA377BE308A0FF2B0"/>
  </w:style>
  <w:style w:type="paragraph" w:customStyle="1" w:styleId="ADE262E6036C490CB154A1566E40ADF2">
    <w:name w:val="ADE262E6036C490CB154A1566E40ADF2"/>
  </w:style>
  <w:style w:type="paragraph" w:customStyle="1" w:styleId="542FD6DE37B54F45A60C1F772B265C85">
    <w:name w:val="542FD6DE37B54F45A60C1F772B265C85"/>
  </w:style>
  <w:style w:type="paragraph" w:customStyle="1" w:styleId="6714892CE7DC4693B066EA8754B6B5A4">
    <w:name w:val="6714892CE7DC4693B066EA8754B6B5A4"/>
  </w:style>
  <w:style w:type="paragraph" w:customStyle="1" w:styleId="C20D4AA88F1F46D6A4612C248D8631E5">
    <w:name w:val="C20D4AA88F1F46D6A4612C248D8631E5"/>
  </w:style>
  <w:style w:type="paragraph" w:customStyle="1" w:styleId="B5AD53BDEAC945C3AB15766FCBA249B2">
    <w:name w:val="B5AD53BDEAC945C3AB15766FCBA249B2"/>
  </w:style>
  <w:style w:type="paragraph" w:customStyle="1" w:styleId="F443031F4A6A4765A01EFB15A6FD158F">
    <w:name w:val="F443031F4A6A4765A01EFB15A6FD158F"/>
  </w:style>
  <w:style w:type="paragraph" w:customStyle="1" w:styleId="8B897297E80F49CA8386E0965DC969C2">
    <w:name w:val="8B897297E80F49CA8386E0965DC969C2"/>
  </w:style>
  <w:style w:type="paragraph" w:customStyle="1" w:styleId="FCB38754D13A4CB7B0B0719A69EEB7BE">
    <w:name w:val="FCB38754D13A4CB7B0B0719A69EEB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City Traffic Pattern</dc:title>
  <dc:subject/>
  <dc:creator>Windows User</dc:creator>
  <cp:keywords/>
  <dc:description/>
  <cp:lastModifiedBy>MEET GANDHI</cp:lastModifiedBy>
  <cp:revision>2</cp:revision>
  <dcterms:created xsi:type="dcterms:W3CDTF">2023-07-06T16:35:00Z</dcterms:created>
  <dcterms:modified xsi:type="dcterms:W3CDTF">2023-07-06T16:35:00Z</dcterms:modified>
</cp:coreProperties>
</file>